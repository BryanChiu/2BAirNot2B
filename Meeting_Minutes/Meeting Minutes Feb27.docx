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9DC53" w14:textId="77777777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345620DD" w14:textId="77777777" w:rsidR="004266D5" w:rsidRDefault="004266D5"/>
    <w:tbl>
      <w:tblPr>
        <w:tblW w:w="10067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9"/>
        <w:gridCol w:w="3705"/>
        <w:gridCol w:w="1637"/>
        <w:gridCol w:w="2386"/>
      </w:tblGrid>
      <w:tr w:rsidR="00203768" w:rsidRPr="00B6236C" w14:paraId="10D0C59D" w14:textId="77777777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14:paraId="6737876A" w14:textId="77777777" w:rsidR="00203768" w:rsidRPr="00B6236C" w:rsidRDefault="00203768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3705" w:type="dxa"/>
            <w:tcBorders>
              <w:right w:val="single" w:sz="4" w:space="0" w:color="auto"/>
            </w:tcBorders>
          </w:tcPr>
          <w:p w14:paraId="5852D223" w14:textId="77777777" w:rsidR="00203768" w:rsidRPr="00B6236C" w:rsidRDefault="00797C7B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2BAirNot2B</w:t>
            </w:r>
          </w:p>
        </w:tc>
        <w:tc>
          <w:tcPr>
            <w:tcW w:w="1637" w:type="dxa"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</w:tcPr>
          <w:p w14:paraId="7C546061" w14:textId="77777777" w:rsidR="00203768" w:rsidRPr="00B6236C" w:rsidRDefault="00370A4D">
            <w:pPr>
              <w:pStyle w:val="Heading4"/>
              <w:rPr>
                <w:i w:val="0"/>
                <w:szCs w:val="18"/>
              </w:rPr>
            </w:pPr>
            <w:r w:rsidRPr="00370A4D">
              <w:rPr>
                <w:b/>
                <w:i w:val="0"/>
                <w:szCs w:val="18"/>
              </w:rPr>
              <w:t>Group Number</w:t>
            </w:r>
            <w:r>
              <w:rPr>
                <w:i w:val="0"/>
                <w:szCs w:val="18"/>
              </w:rPr>
              <w:t>:</w:t>
            </w:r>
          </w:p>
        </w:tc>
        <w:tc>
          <w:tcPr>
            <w:tcW w:w="2386" w:type="dxa"/>
            <w:tcBorders>
              <w:left w:val="single" w:sz="4" w:space="0" w:color="auto"/>
            </w:tcBorders>
          </w:tcPr>
          <w:p w14:paraId="4C025702" w14:textId="77777777" w:rsidR="00203768" w:rsidRPr="00B6236C" w:rsidRDefault="00797C7B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4</w:t>
            </w:r>
          </w:p>
        </w:tc>
      </w:tr>
      <w:tr w:rsidR="004266D5" w:rsidRPr="00B6236C" w14:paraId="63E5C130" w14:textId="77777777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14:paraId="3439E25D" w14:textId="77777777" w:rsidR="004266D5" w:rsidRPr="00B6236C" w:rsidRDefault="004266D5" w:rsidP="00370A4D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</w:t>
            </w:r>
            <w:proofErr w:type="gramStart"/>
            <w:r w:rsidRPr="00B6236C">
              <w:rPr>
                <w:b/>
                <w:i w:val="0"/>
                <w:szCs w:val="18"/>
              </w:rPr>
              <w:t>:</w:t>
            </w:r>
            <w:r w:rsidRPr="00B6236C">
              <w:rPr>
                <w:i w:val="0"/>
                <w:szCs w:val="18"/>
              </w:rPr>
              <w:t xml:space="preserve">  (</w:t>
            </w:r>
            <w:proofErr w:type="gramEnd"/>
            <w:r w:rsidR="00370A4D">
              <w:rPr>
                <w:i w:val="0"/>
                <w:szCs w:val="18"/>
              </w:rPr>
              <w:t>DD/MM</w:t>
            </w:r>
            <w:r w:rsidRPr="00B6236C">
              <w:rPr>
                <w:i w:val="0"/>
                <w:szCs w:val="18"/>
              </w:rPr>
              <w:t>/YYYY)</w:t>
            </w:r>
          </w:p>
        </w:tc>
        <w:tc>
          <w:tcPr>
            <w:tcW w:w="3705" w:type="dxa"/>
          </w:tcPr>
          <w:p w14:paraId="2BADEAD2" w14:textId="7D270669" w:rsidR="004266D5" w:rsidRPr="00B6236C" w:rsidRDefault="00EB00A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27/02/2020</w:t>
            </w:r>
          </w:p>
        </w:tc>
        <w:tc>
          <w:tcPr>
            <w:tcW w:w="1637" w:type="dxa"/>
            <w:shd w:val="pct12" w:color="auto" w:fill="FFFFFF"/>
          </w:tcPr>
          <w:p w14:paraId="4A163662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386" w:type="dxa"/>
          </w:tcPr>
          <w:p w14:paraId="51311B00" w14:textId="6F33E448" w:rsidR="004266D5" w:rsidRPr="00B6236C" w:rsidRDefault="00C42F92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9:30am</w:t>
            </w:r>
          </w:p>
        </w:tc>
      </w:tr>
      <w:tr w:rsidR="004266D5" w:rsidRPr="00B6236C" w14:paraId="4616DFAE" w14:textId="77777777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14:paraId="003147C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705" w:type="dxa"/>
          </w:tcPr>
          <w:p w14:paraId="7D9A4725" w14:textId="3667F629" w:rsidR="004266D5" w:rsidRPr="00B6236C" w:rsidRDefault="00EB00A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Bryan Chiu</w:t>
            </w:r>
          </w:p>
        </w:tc>
        <w:tc>
          <w:tcPr>
            <w:tcW w:w="1637" w:type="dxa"/>
            <w:shd w:val="pct12" w:color="auto" w:fill="FFFFFF"/>
          </w:tcPr>
          <w:p w14:paraId="22A851B4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386" w:type="dxa"/>
          </w:tcPr>
          <w:p w14:paraId="2E53209C" w14:textId="77777777" w:rsidR="004266D5" w:rsidRPr="00B6236C" w:rsidRDefault="00B651D3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KTH B123 (Lab 01)</w:t>
            </w:r>
          </w:p>
        </w:tc>
      </w:tr>
    </w:tbl>
    <w:p w14:paraId="768FFC56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30E0764D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CD05F30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</w:p>
        </w:tc>
      </w:tr>
      <w:tr w:rsidR="004266D5" w:rsidRPr="00B6236C" w14:paraId="3123509C" w14:textId="77777777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2E2734DA" w14:textId="276E6AA6" w:rsidR="004266D5" w:rsidRPr="00B6236C" w:rsidRDefault="00EB00A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Organize project and who is doing what.</w:t>
            </w:r>
          </w:p>
        </w:tc>
      </w:tr>
    </w:tbl>
    <w:p w14:paraId="32D83A1A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0"/>
        <w:gridCol w:w="2410"/>
        <w:gridCol w:w="2760"/>
      </w:tblGrid>
      <w:tr w:rsidR="004266D5" w:rsidRPr="00B6236C" w14:paraId="412A2EAD" w14:textId="77777777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2C39D196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862C60" w:rsidRPr="00B6236C" w14:paraId="2ECB5D37" w14:textId="77777777" w:rsidTr="00862C60">
        <w:trPr>
          <w:cantSplit/>
          <w:tblHeader/>
        </w:trPr>
        <w:tc>
          <w:tcPr>
            <w:tcW w:w="4910" w:type="dxa"/>
            <w:tcBorders>
              <w:top w:val="nil"/>
              <w:bottom w:val="nil"/>
            </w:tcBorders>
            <w:shd w:val="pct12" w:color="auto" w:fill="FFFFFF"/>
          </w:tcPr>
          <w:p w14:paraId="0A4D6BC2" w14:textId="77777777" w:rsidR="00862C60" w:rsidRPr="00B6236C" w:rsidRDefault="00862C60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Name</w:t>
            </w:r>
            <w:r>
              <w:rPr>
                <w:b/>
                <w:i w:val="0"/>
                <w:szCs w:val="18"/>
              </w:rPr>
              <w:t xml:space="preserve"> (last name alphabetical order)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pct12" w:color="auto" w:fill="FFFFFF"/>
          </w:tcPr>
          <w:p w14:paraId="572B9AD6" w14:textId="77777777" w:rsidR="00862C60" w:rsidRPr="00B6236C" w:rsidRDefault="00862C60" w:rsidP="00862C60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Student Number</w:t>
            </w:r>
          </w:p>
        </w:tc>
        <w:tc>
          <w:tcPr>
            <w:tcW w:w="2760" w:type="dxa"/>
            <w:tcBorders>
              <w:top w:val="nil"/>
              <w:bottom w:val="nil"/>
            </w:tcBorders>
            <w:shd w:val="pct12" w:color="auto" w:fill="FFFFFF"/>
          </w:tcPr>
          <w:p w14:paraId="3EDFE7C6" w14:textId="77777777" w:rsidR="00862C60" w:rsidRPr="00B6236C" w:rsidRDefault="00862C60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Role in the Project</w:t>
            </w:r>
          </w:p>
        </w:tc>
      </w:tr>
      <w:tr w:rsidR="00862C60" w:rsidRPr="00B6236C" w14:paraId="5FEF0F38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C3C8FE" w14:textId="77777777" w:rsidR="00862C60" w:rsidRPr="00B6236C" w:rsidRDefault="00797C7B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Chiu, Bryan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029316" w14:textId="77777777" w:rsidR="00862C60" w:rsidRPr="00B6236C" w:rsidRDefault="00797C7B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400036252</w:t>
            </w: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1D19288" w14:textId="77777777"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  <w:tr w:rsidR="00862C60" w:rsidRPr="00B6236C" w14:paraId="7A5D7B63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27D0CD" w14:textId="77777777" w:rsidR="00862C60" w:rsidRPr="00B6236C" w:rsidRDefault="00797C7B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Imtiaz, Aly Shah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824A2D" w14:textId="77777777" w:rsidR="00862C60" w:rsidRPr="00B6236C" w:rsidRDefault="00797C7B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400030195</w:t>
            </w: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4646402" w14:textId="77777777"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  <w:tr w:rsidR="00862C60" w:rsidRPr="00B6236C" w14:paraId="0CC840FA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537CEC" w14:textId="77777777" w:rsidR="00862C60" w:rsidRPr="00B6236C" w:rsidRDefault="00797C7B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Yohannes Michael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EC6297" w14:textId="77777777" w:rsidR="00862C60" w:rsidRPr="00B6236C" w:rsidRDefault="00797C7B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001316842</w:t>
            </w: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78F3A9C" w14:textId="77777777"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  <w:tr w:rsidR="00862C60" w:rsidRPr="00B6236C" w14:paraId="43C4CBB1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971632D" w14:textId="77777777"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DF6A392" w14:textId="77777777"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49EDD302" w14:textId="77777777"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  <w:tr w:rsidR="00862C60" w:rsidRPr="00B6236C" w14:paraId="0FA070DB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FC72894" w14:textId="77777777"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66CA974" w14:textId="77777777"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51ADB25D" w14:textId="77777777"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</w:tbl>
    <w:p w14:paraId="19163796" w14:textId="77777777" w:rsidR="004266D5" w:rsidRPr="00B6236C" w:rsidRDefault="004266D5">
      <w:pPr>
        <w:rPr>
          <w:sz w:val="18"/>
          <w:szCs w:val="18"/>
        </w:rPr>
      </w:pPr>
    </w:p>
    <w:p w14:paraId="045F278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527B5C" w:rsidRPr="00B6236C" w14:paraId="3F98F3AC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517CE639" w14:textId="77777777" w:rsidR="00527B5C" w:rsidRPr="00B6236C" w:rsidRDefault="00370A4D" w:rsidP="00862C6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527B5C" w:rsidRPr="00B6236C">
              <w:rPr>
                <w:sz w:val="18"/>
                <w:szCs w:val="18"/>
              </w:rPr>
              <w:t xml:space="preserve">. </w:t>
            </w:r>
            <w:r w:rsidR="00862C60">
              <w:rPr>
                <w:sz w:val="18"/>
                <w:szCs w:val="18"/>
              </w:rPr>
              <w:t>What has your team done since the last meeting</w:t>
            </w:r>
            <w:r w:rsidR="00527B5C" w:rsidRPr="00B6236C">
              <w:rPr>
                <w:sz w:val="18"/>
                <w:szCs w:val="18"/>
              </w:rPr>
              <w:t xml:space="preserve"> </w:t>
            </w:r>
            <w:r w:rsidR="00527B5C" w:rsidRPr="00527B5C">
              <w:rPr>
                <w:sz w:val="16"/>
                <w:szCs w:val="16"/>
              </w:rPr>
              <w:t>(documents</w:t>
            </w:r>
            <w:r w:rsidR="00862C60">
              <w:rPr>
                <w:sz w:val="16"/>
                <w:szCs w:val="16"/>
              </w:rPr>
              <w:t>, code</w:t>
            </w:r>
            <w:r w:rsidR="00527B5C" w:rsidRPr="00527B5C">
              <w:rPr>
                <w:sz w:val="16"/>
                <w:szCs w:val="16"/>
              </w:rPr>
              <w:t>, reading material, etc.)</w:t>
            </w:r>
            <w:r w:rsidR="00862C60">
              <w:rPr>
                <w:sz w:val="16"/>
                <w:szCs w:val="16"/>
              </w:rPr>
              <w:t>?</w:t>
            </w:r>
          </w:p>
        </w:tc>
      </w:tr>
      <w:tr w:rsidR="00527B5C" w:rsidRPr="00B6236C" w14:paraId="3C840B60" w14:textId="77777777">
        <w:trPr>
          <w:cantSplit/>
        </w:trPr>
        <w:tc>
          <w:tcPr>
            <w:tcW w:w="6300" w:type="dxa"/>
            <w:shd w:val="pct12" w:color="auto" w:fill="FFFFFF"/>
          </w:tcPr>
          <w:p w14:paraId="69C8D497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80" w:type="dxa"/>
            <w:shd w:val="pct12" w:color="auto" w:fill="FFFFFF"/>
          </w:tcPr>
          <w:p w14:paraId="58908D28" w14:textId="77777777" w:rsidR="00527B5C" w:rsidRPr="00B6236C" w:rsidRDefault="00CB42B9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Owner(s)</w:t>
            </w:r>
          </w:p>
        </w:tc>
      </w:tr>
      <w:tr w:rsidR="00527B5C" w:rsidRPr="00B6236C" w14:paraId="6FC7BA3B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B5458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393C36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26B7BE0A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4068BC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FEE584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64312966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024B3D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0D598C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690EA348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D0E0A37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EAAC9DB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719B015B" w14:textId="77777777" w:rsidR="004D42BB" w:rsidRDefault="004D42BB" w:rsidP="00361221"/>
    <w:tbl>
      <w:tblPr>
        <w:tblW w:w="10155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7"/>
        <w:gridCol w:w="1418"/>
        <w:gridCol w:w="2409"/>
        <w:gridCol w:w="3261"/>
      </w:tblGrid>
      <w:tr w:rsidR="00203768" w:rsidRPr="00B6236C" w14:paraId="161DE224" w14:textId="77777777" w:rsidTr="00203768">
        <w:trPr>
          <w:cantSplit/>
        </w:trPr>
        <w:tc>
          <w:tcPr>
            <w:tcW w:w="6894" w:type="dxa"/>
            <w:gridSpan w:val="3"/>
            <w:shd w:val="clear" w:color="auto" w:fill="800080"/>
          </w:tcPr>
          <w:p w14:paraId="628FF818" w14:textId="77777777" w:rsidR="00203768" w:rsidRPr="00B6236C" w:rsidRDefault="00370A4D" w:rsidP="0020376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203768" w:rsidRPr="00B6236C">
              <w:rPr>
                <w:sz w:val="18"/>
                <w:szCs w:val="18"/>
              </w:rPr>
              <w:t xml:space="preserve">. </w:t>
            </w:r>
            <w:r w:rsidR="00203768">
              <w:rPr>
                <w:sz w:val="18"/>
                <w:szCs w:val="18"/>
              </w:rPr>
              <w:t xml:space="preserve">Is anything slowing your team down on in your way? </w:t>
            </w:r>
          </w:p>
        </w:tc>
        <w:tc>
          <w:tcPr>
            <w:tcW w:w="3261" w:type="dxa"/>
            <w:shd w:val="clear" w:color="auto" w:fill="800080"/>
          </w:tcPr>
          <w:p w14:paraId="482D8A42" w14:textId="77777777" w:rsidR="00203768" w:rsidRDefault="00203768" w:rsidP="00203768">
            <w:pPr>
              <w:pStyle w:val="Heading3"/>
              <w:rPr>
                <w:sz w:val="18"/>
                <w:szCs w:val="18"/>
              </w:rPr>
            </w:pPr>
          </w:p>
        </w:tc>
      </w:tr>
      <w:tr w:rsidR="00203768" w:rsidRPr="00B6236C" w14:paraId="7BDF33C3" w14:textId="77777777" w:rsidTr="00203768">
        <w:trPr>
          <w:cantSplit/>
        </w:trPr>
        <w:tc>
          <w:tcPr>
            <w:tcW w:w="4485" w:type="dxa"/>
            <w:gridSpan w:val="2"/>
            <w:shd w:val="pct12" w:color="auto" w:fill="FFFFFF"/>
          </w:tcPr>
          <w:p w14:paraId="13794297" w14:textId="77777777" w:rsidR="00203768" w:rsidRPr="00B6236C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2409" w:type="dxa"/>
            <w:shd w:val="pct12" w:color="auto" w:fill="FFFFFF"/>
          </w:tcPr>
          <w:p w14:paraId="2DFC6795" w14:textId="77777777" w:rsidR="00203768" w:rsidRPr="00B6236C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Route cause</w:t>
            </w:r>
            <w:r w:rsidR="00370A4D">
              <w:rPr>
                <w:b/>
                <w:szCs w:val="18"/>
              </w:rPr>
              <w:t>(s)</w:t>
            </w:r>
          </w:p>
        </w:tc>
        <w:tc>
          <w:tcPr>
            <w:tcW w:w="3261" w:type="dxa"/>
            <w:shd w:val="pct12" w:color="auto" w:fill="FFFFFF"/>
          </w:tcPr>
          <w:p w14:paraId="471E98F8" w14:textId="77777777" w:rsidR="00203768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The TA feedback</w:t>
            </w:r>
          </w:p>
        </w:tc>
      </w:tr>
      <w:tr w:rsidR="00203768" w:rsidRPr="00B6236C" w14:paraId="0BDC1C7E" w14:textId="77777777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D1BF98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AFF885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DDD909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03768" w:rsidRPr="00B6236C" w14:paraId="129F05ED" w14:textId="77777777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3DC8AC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48191E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F87B4C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03768" w:rsidRPr="00B6236C" w14:paraId="2605B6FD" w14:textId="77777777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B31D8D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819CDC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6BA0D3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03768" w:rsidRPr="00B6236C" w14:paraId="1A4F8728" w14:textId="77777777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449D6F6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FC8670B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625FC5F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14:paraId="6B89FDE7" w14:textId="77777777" w:rsidTr="00E83240">
        <w:trPr>
          <w:cantSplit/>
        </w:trPr>
        <w:tc>
          <w:tcPr>
            <w:tcW w:w="6894" w:type="dxa"/>
            <w:gridSpan w:val="3"/>
            <w:shd w:val="clear" w:color="auto" w:fill="800080"/>
          </w:tcPr>
          <w:p w14:paraId="7800B74F" w14:textId="77777777" w:rsidR="00370A4D" w:rsidRPr="00B6236C" w:rsidRDefault="00370A4D" w:rsidP="00370A4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 xml:space="preserve">What you about to change from the way another team is doing? (Complete it if you have met another team today) </w:t>
            </w:r>
          </w:p>
        </w:tc>
        <w:tc>
          <w:tcPr>
            <w:tcW w:w="3261" w:type="dxa"/>
            <w:shd w:val="clear" w:color="auto" w:fill="800080"/>
          </w:tcPr>
          <w:p w14:paraId="4E85513A" w14:textId="77777777" w:rsidR="00370A4D" w:rsidRDefault="00370A4D" w:rsidP="00E83240">
            <w:pPr>
              <w:pStyle w:val="Heading3"/>
              <w:rPr>
                <w:sz w:val="18"/>
                <w:szCs w:val="18"/>
              </w:rPr>
            </w:pPr>
          </w:p>
        </w:tc>
      </w:tr>
      <w:tr w:rsidR="00370A4D" w:rsidRPr="00B6236C" w14:paraId="27269439" w14:textId="77777777" w:rsidTr="00370A4D">
        <w:trPr>
          <w:cantSplit/>
        </w:trPr>
        <w:tc>
          <w:tcPr>
            <w:tcW w:w="3067" w:type="dxa"/>
            <w:shd w:val="pct12" w:color="auto" w:fill="FFFFFF"/>
          </w:tcPr>
          <w:p w14:paraId="27DE6CF9" w14:textId="77777777" w:rsidR="00370A4D" w:rsidRPr="00B6236C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3827" w:type="dxa"/>
            <w:gridSpan w:val="2"/>
            <w:shd w:val="pct12" w:color="auto" w:fill="FFFFFF"/>
          </w:tcPr>
          <w:p w14:paraId="1B074F39" w14:textId="77777777" w:rsidR="00370A4D" w:rsidRPr="00B6236C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Another Team methods</w:t>
            </w:r>
          </w:p>
        </w:tc>
        <w:tc>
          <w:tcPr>
            <w:tcW w:w="3261" w:type="dxa"/>
            <w:shd w:val="pct12" w:color="auto" w:fill="FFFFFF"/>
          </w:tcPr>
          <w:p w14:paraId="0276EB1E" w14:textId="77777777" w:rsidR="00370A4D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Your reflection</w:t>
            </w:r>
          </w:p>
        </w:tc>
      </w:tr>
      <w:tr w:rsidR="00370A4D" w:rsidRPr="00B6236C" w14:paraId="319F9288" w14:textId="77777777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111CA3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846019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67727B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14:paraId="7A01BD88" w14:textId="77777777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C52793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8C06C6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ECA1A2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14:paraId="780438EA" w14:textId="77777777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D10A03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79D575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FE9E1B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14:paraId="1BD5E1E4" w14:textId="77777777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5085CC5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CDBE3D5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AC03C4B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774796BB" w14:textId="77777777" w:rsidR="004D42BB" w:rsidRPr="00D1263A" w:rsidRDefault="004D42BB" w:rsidP="004D42BB">
      <w:pPr>
        <w:pStyle w:val="Heading1"/>
        <w:rPr>
          <w:b/>
          <w:color w:val="800080"/>
          <w:sz w:val="24"/>
          <w:szCs w:val="24"/>
        </w:rPr>
      </w:pPr>
      <w:bookmarkStart w:id="0" w:name="_GoBack"/>
      <w:bookmarkEnd w:id="0"/>
      <w:r>
        <w:br w:type="page"/>
      </w:r>
      <w:r w:rsidRPr="00D1263A">
        <w:rPr>
          <w:b/>
          <w:color w:val="800080"/>
          <w:sz w:val="24"/>
          <w:szCs w:val="24"/>
        </w:rPr>
        <w:lastRenderedPageBreak/>
        <w:t>MEETING MINUTES</w:t>
      </w:r>
    </w:p>
    <w:p w14:paraId="106E78E6" w14:textId="77777777" w:rsidR="004D42BB" w:rsidRDefault="004D42BB" w:rsidP="004D42BB"/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</w:tblGrid>
      <w:tr w:rsidR="004D42BB" w:rsidRPr="006B4126" w14:paraId="7C05F79F" w14:textId="77777777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14:paraId="7920D7DB" w14:textId="77777777" w:rsidR="004D42BB" w:rsidRPr="006B4126" w:rsidRDefault="00370A4D" w:rsidP="00370A4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4D42BB" w:rsidRPr="006B4126">
              <w:rPr>
                <w:sz w:val="18"/>
                <w:szCs w:val="18"/>
              </w:rPr>
              <w:t xml:space="preserve">. Notes, Decisions, Issues </w:t>
            </w:r>
          </w:p>
        </w:tc>
      </w:tr>
      <w:tr w:rsidR="004D42BB" w:rsidRPr="006B4126" w14:paraId="34AD754B" w14:textId="77777777">
        <w:trPr>
          <w:cantSplit/>
        </w:trPr>
        <w:tc>
          <w:tcPr>
            <w:tcW w:w="6300" w:type="dxa"/>
            <w:gridSpan w:val="6"/>
            <w:shd w:val="pct12" w:color="auto" w:fill="FFFFFF"/>
          </w:tcPr>
          <w:p w14:paraId="0BF993C3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Topic</w:t>
            </w:r>
          </w:p>
        </w:tc>
        <w:tc>
          <w:tcPr>
            <w:tcW w:w="2160" w:type="dxa"/>
            <w:gridSpan w:val="2"/>
            <w:shd w:val="pct12" w:color="auto" w:fill="FFFFFF"/>
          </w:tcPr>
          <w:p w14:paraId="00A66334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shd w:val="pct12" w:color="auto" w:fill="FFFFFF"/>
          </w:tcPr>
          <w:p w14:paraId="0A3880AF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Time</w:t>
            </w:r>
          </w:p>
        </w:tc>
      </w:tr>
      <w:tr w:rsidR="00472781" w:rsidRPr="006B4126" w14:paraId="4E4C65F3" w14:textId="77777777" w:rsidTr="008873D3">
        <w:trPr>
          <w:cantSplit/>
          <w:trHeight w:val="2616"/>
        </w:trPr>
        <w:tc>
          <w:tcPr>
            <w:tcW w:w="6300" w:type="dxa"/>
            <w:gridSpan w:val="6"/>
          </w:tcPr>
          <w:p w14:paraId="7D799AAB" w14:textId="7B06F23E" w:rsidR="00472781" w:rsidRDefault="00472781" w:rsidP="00472781">
            <w:pPr>
              <w:pStyle w:val="CovFormText"/>
              <w:keepNext/>
              <w:keepLines/>
              <w:numPr>
                <w:ilvl w:val="0"/>
                <w:numId w:val="4"/>
              </w:numPr>
              <w:ind w:left="435" w:hanging="283"/>
              <w:rPr>
                <w:szCs w:val="18"/>
              </w:rPr>
            </w:pPr>
            <w:r>
              <w:rPr>
                <w:szCs w:val="18"/>
              </w:rPr>
              <w:t>Created a git repository for the project</w:t>
            </w:r>
          </w:p>
          <w:p w14:paraId="3D2F8134" w14:textId="7A4D6480" w:rsidR="00472781" w:rsidRPr="006B4126" w:rsidRDefault="00472781" w:rsidP="00472781">
            <w:pPr>
              <w:pStyle w:val="CovFormText"/>
              <w:keepNext/>
              <w:keepLines/>
              <w:numPr>
                <w:ilvl w:val="0"/>
                <w:numId w:val="4"/>
              </w:numPr>
              <w:ind w:left="435" w:hanging="283"/>
              <w:rPr>
                <w:szCs w:val="18"/>
              </w:rPr>
            </w:pPr>
            <w:r>
              <w:rPr>
                <w:szCs w:val="18"/>
              </w:rPr>
              <w:t>Started on requirements specification document</w:t>
            </w:r>
          </w:p>
          <w:p w14:paraId="4047CA4F" w14:textId="1AEB6F06" w:rsidR="00472781" w:rsidRDefault="00472781" w:rsidP="00472781">
            <w:pPr>
              <w:pStyle w:val="CovFormText"/>
              <w:keepNext/>
              <w:keepLines/>
              <w:numPr>
                <w:ilvl w:val="0"/>
                <w:numId w:val="4"/>
              </w:numPr>
              <w:ind w:left="435" w:hanging="283"/>
              <w:rPr>
                <w:szCs w:val="18"/>
              </w:rPr>
            </w:pPr>
            <w:r>
              <w:rPr>
                <w:szCs w:val="18"/>
              </w:rPr>
              <w:t>Specified components of project</w:t>
            </w:r>
          </w:p>
          <w:p w14:paraId="550EFC17" w14:textId="340C298E" w:rsidR="00F33362" w:rsidRDefault="00F33362" w:rsidP="00F33362">
            <w:pPr>
              <w:pStyle w:val="CovFormText"/>
              <w:keepNext/>
              <w:keepLines/>
              <w:numPr>
                <w:ilvl w:val="1"/>
                <w:numId w:val="4"/>
              </w:numPr>
              <w:rPr>
                <w:szCs w:val="18"/>
              </w:rPr>
            </w:pPr>
            <w:r>
              <w:rPr>
                <w:szCs w:val="18"/>
              </w:rPr>
              <w:t>Decided on only using Toronto listing data</w:t>
            </w:r>
          </w:p>
          <w:p w14:paraId="763EED5A" w14:textId="7EC59889" w:rsidR="00472781" w:rsidRDefault="00472781" w:rsidP="00472781">
            <w:pPr>
              <w:pStyle w:val="CovFormText"/>
              <w:keepNext/>
              <w:keepLines/>
              <w:numPr>
                <w:ilvl w:val="1"/>
                <w:numId w:val="4"/>
              </w:numPr>
              <w:rPr>
                <w:szCs w:val="18"/>
              </w:rPr>
            </w:pPr>
            <w:r>
              <w:rPr>
                <w:szCs w:val="18"/>
              </w:rPr>
              <w:t>Using CountSort to sort data</w:t>
            </w:r>
            <w:r w:rsidR="00F33362">
              <w:rPr>
                <w:szCs w:val="18"/>
              </w:rPr>
              <w:t xml:space="preserve"> into sub-CSVs</w:t>
            </w:r>
          </w:p>
          <w:p w14:paraId="3F403209" w14:textId="4701A11A" w:rsidR="00472781" w:rsidRDefault="00F33362" w:rsidP="00472781">
            <w:pPr>
              <w:pStyle w:val="CovFormText"/>
              <w:keepNext/>
              <w:keepLines/>
              <w:numPr>
                <w:ilvl w:val="1"/>
                <w:numId w:val="4"/>
              </w:numPr>
              <w:rPr>
                <w:szCs w:val="18"/>
              </w:rPr>
            </w:pPr>
            <w:r>
              <w:rPr>
                <w:szCs w:val="18"/>
              </w:rPr>
              <w:t xml:space="preserve">Store state of filters in hashmap, and </w:t>
            </w:r>
            <w:r w:rsidR="00472781">
              <w:rPr>
                <w:szCs w:val="18"/>
              </w:rPr>
              <w:t xml:space="preserve">cache </w:t>
            </w:r>
            <w:r>
              <w:rPr>
                <w:szCs w:val="18"/>
              </w:rPr>
              <w:t>sub-CSVs</w:t>
            </w:r>
          </w:p>
          <w:p w14:paraId="6EDF182C" w14:textId="7331DBB6" w:rsidR="00472781" w:rsidRPr="00F33362" w:rsidRDefault="00472781" w:rsidP="00F33362">
            <w:pPr>
              <w:pStyle w:val="CovFormText"/>
              <w:keepNext/>
              <w:keepLines/>
              <w:numPr>
                <w:ilvl w:val="0"/>
                <w:numId w:val="4"/>
              </w:numPr>
              <w:ind w:left="435" w:hanging="283"/>
              <w:rPr>
                <w:szCs w:val="18"/>
              </w:rPr>
            </w:pPr>
            <w:r>
              <w:rPr>
                <w:szCs w:val="18"/>
              </w:rPr>
              <w:t>Assigned components to group member</w:t>
            </w:r>
            <w:r w:rsidR="00F33362">
              <w:rPr>
                <w:szCs w:val="18"/>
              </w:rPr>
              <w:t>s</w:t>
            </w:r>
          </w:p>
          <w:p w14:paraId="68FFB479" w14:textId="77777777" w:rsidR="00472781" w:rsidRPr="006B4126" w:rsidRDefault="00472781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14:paraId="627C797C" w14:textId="77777777" w:rsidR="00472781" w:rsidRPr="006B4126" w:rsidRDefault="00472781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14:paraId="5C4D82D4" w14:textId="00C2B3E0" w:rsidR="00472781" w:rsidRPr="006B4126" w:rsidRDefault="00472781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</w:tcPr>
          <w:p w14:paraId="24A0F7BA" w14:textId="77777777" w:rsidR="00472781" w:rsidRPr="006B4126" w:rsidRDefault="00472781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14:paraId="7218C725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7C3E037D" w14:textId="77777777" w:rsidR="004D42BB" w:rsidRPr="006B4126" w:rsidRDefault="00370A4D" w:rsidP="00F15879">
            <w:pPr>
              <w:pStyle w:val="Heading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203768" w:rsidRPr="00B6236C">
              <w:rPr>
                <w:sz w:val="18"/>
                <w:szCs w:val="18"/>
              </w:rPr>
              <w:t xml:space="preserve">. </w:t>
            </w:r>
            <w:r w:rsidR="00203768">
              <w:rPr>
                <w:sz w:val="18"/>
                <w:szCs w:val="18"/>
              </w:rPr>
              <w:t>What will your team do before the next meeting? (</w:t>
            </w:r>
            <w:r w:rsidR="004D42BB" w:rsidRPr="006B4126">
              <w:rPr>
                <w:sz w:val="18"/>
                <w:szCs w:val="18"/>
              </w:rPr>
              <w:t xml:space="preserve">Action </w:t>
            </w:r>
            <w:proofErr w:type="gramStart"/>
            <w:r w:rsidR="004D42BB" w:rsidRPr="006B4126">
              <w:rPr>
                <w:sz w:val="18"/>
                <w:szCs w:val="18"/>
              </w:rPr>
              <w:t>Items</w:t>
            </w:r>
            <w:r w:rsidR="00203768">
              <w:rPr>
                <w:sz w:val="18"/>
                <w:szCs w:val="18"/>
              </w:rPr>
              <w:t>)</w:t>
            </w:r>
            <w:r w:rsidR="004D42BB" w:rsidRPr="006B4126">
              <w:rPr>
                <w:sz w:val="18"/>
                <w:szCs w:val="18"/>
              </w:rPr>
              <w:t xml:space="preserve">   </w:t>
            </w:r>
            <w:proofErr w:type="gramEnd"/>
          </w:p>
        </w:tc>
      </w:tr>
      <w:tr w:rsidR="004D42BB" w:rsidRPr="006B4126" w14:paraId="1C33BEB7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nil"/>
              <w:bottom w:val="nil"/>
            </w:tcBorders>
            <w:shd w:val="pct12" w:color="auto" w:fill="FFFFFF"/>
          </w:tcPr>
          <w:p w14:paraId="3B9CD6A5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0AE349B1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4C8EC54B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Due Date</w:t>
            </w:r>
          </w:p>
        </w:tc>
      </w:tr>
      <w:tr w:rsidR="004D42BB" w:rsidRPr="006B4126" w14:paraId="5E9F7418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283E9D" w14:textId="006C78A7" w:rsidR="004D42BB" w:rsidRPr="006B4126" w:rsidRDefault="00F33362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Basically complete requirements specification document</w:t>
            </w: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F6AF22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4A95144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14:paraId="1797215B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35A71E" w14:textId="65031FC3" w:rsidR="004D42BB" w:rsidRPr="006B4126" w:rsidRDefault="00F33362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Specify user filters and output fields</w:t>
            </w: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59010A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889BFFD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14:paraId="0E159EE2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E76EBC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8FF180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5306EC0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14:paraId="2B6E619A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E7D037D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CFBC5E0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71E2F8C4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14:paraId="4245B759" w14:textId="77777777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14:paraId="44A32816" w14:textId="77777777" w:rsidR="004D42BB" w:rsidRPr="006B4126" w:rsidRDefault="004D42BB" w:rsidP="00F15879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5. Next Meeting</w:t>
            </w:r>
            <w:r>
              <w:rPr>
                <w:sz w:val="18"/>
                <w:szCs w:val="18"/>
              </w:rPr>
              <w:t xml:space="preserve"> </w:t>
            </w:r>
            <w:r w:rsidRPr="00377510">
              <w:rPr>
                <w:sz w:val="16"/>
                <w:szCs w:val="16"/>
              </w:rPr>
              <w:t>(if applicable)</w:t>
            </w:r>
          </w:p>
        </w:tc>
      </w:tr>
      <w:tr w:rsidR="00EB00A1" w:rsidRPr="006B4126" w14:paraId="6B1FC7E4" w14:textId="77777777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0797A5A1" w14:textId="23D82934" w:rsidR="00EB00A1" w:rsidRPr="006B4126" w:rsidRDefault="00EB00A1" w:rsidP="00EB00A1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Date:  </w:t>
            </w:r>
            <w:r w:rsidRPr="006B4126">
              <w:rPr>
                <w:szCs w:val="18"/>
              </w:rPr>
              <w:t>(</w:t>
            </w:r>
            <w:r>
              <w:rPr>
                <w:szCs w:val="18"/>
              </w:rPr>
              <w:t>DD/</w:t>
            </w:r>
            <w:r w:rsidRPr="006B4126">
              <w:rPr>
                <w:szCs w:val="18"/>
              </w:rPr>
              <w:t>MM/YYYY)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9D23A" w14:textId="66D3E124" w:rsidR="00EB00A1" w:rsidRPr="006B4126" w:rsidRDefault="00EB00A1" w:rsidP="00EB00A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05/03/2020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76C2D282" w14:textId="77777777" w:rsidR="00EB00A1" w:rsidRPr="006B4126" w:rsidRDefault="00EB00A1" w:rsidP="00EB00A1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2C475" w14:textId="3A32DE39" w:rsidR="00EB00A1" w:rsidRPr="006B4126" w:rsidRDefault="00EB00A1" w:rsidP="00EB00A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9:30am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0A078078" w14:textId="77777777" w:rsidR="00EB00A1" w:rsidRPr="006B4126" w:rsidRDefault="00EB00A1" w:rsidP="00EB00A1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82567" w14:textId="5E7A92C9" w:rsidR="00EB00A1" w:rsidRPr="006B4126" w:rsidRDefault="00EB00A1" w:rsidP="00EB00A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KTH B123 (Lab 01)</w:t>
            </w:r>
          </w:p>
        </w:tc>
      </w:tr>
      <w:tr w:rsidR="00EB00A1" w:rsidRPr="006B4126" w14:paraId="28C509BD" w14:textId="77777777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D44701D" w14:textId="77777777" w:rsidR="00EB00A1" w:rsidRPr="006B4126" w:rsidRDefault="00EB00A1" w:rsidP="00EB00A1">
            <w:pPr>
              <w:pStyle w:val="Header"/>
              <w:keepNext/>
              <w:keepLines/>
              <w:spacing w:before="60" w:after="60"/>
              <w:rPr>
                <w:szCs w:val="18"/>
              </w:rPr>
            </w:pPr>
            <w:r w:rsidRPr="006B4126">
              <w:rPr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8DCCCC" w14:textId="77777777" w:rsidR="00EB00A1" w:rsidRPr="006B4126" w:rsidRDefault="00EB00A1" w:rsidP="00EB00A1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</w:p>
          <w:p w14:paraId="2BF673CB" w14:textId="77777777" w:rsidR="00EB00A1" w:rsidRPr="006B4126" w:rsidRDefault="00EB00A1" w:rsidP="00EB00A1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</w:p>
        </w:tc>
      </w:tr>
    </w:tbl>
    <w:p w14:paraId="2A136D14" w14:textId="77777777" w:rsidR="004266D5" w:rsidRDefault="004266D5" w:rsidP="004D42BB">
      <w:pPr>
        <w:pStyle w:val="Footer"/>
        <w:tabs>
          <w:tab w:val="clear" w:pos="4320"/>
          <w:tab w:val="clear" w:pos="8640"/>
        </w:tabs>
      </w:pPr>
    </w:p>
    <w:sectPr w:rsidR="004266D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4C90D" w14:textId="77777777" w:rsidR="00DA7E20" w:rsidRDefault="00DA7E20">
      <w:r>
        <w:separator/>
      </w:r>
    </w:p>
  </w:endnote>
  <w:endnote w:type="continuationSeparator" w:id="0">
    <w:p w14:paraId="11095B44" w14:textId="77777777" w:rsidR="00DA7E20" w:rsidRDefault="00DA7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91" w:type="dxa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0391"/>
    </w:tblGrid>
    <w:tr w:rsidR="00203768" w14:paraId="73FCE43C" w14:textId="77777777" w:rsidTr="00203768">
      <w:trPr>
        <w:trHeight w:val="350"/>
      </w:trPr>
      <w:tc>
        <w:tcPr>
          <w:tcW w:w="10391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14AAB560" w14:textId="22AD710F" w:rsidR="00203768" w:rsidRPr="001D7DC5" w:rsidRDefault="00203768" w:rsidP="00203768">
          <w:pPr>
            <w:spacing w:before="60"/>
            <w:rPr>
              <w:color w:val="808080"/>
              <w:sz w:val="18"/>
            </w:rPr>
          </w:pPr>
        </w:p>
      </w:tc>
    </w:tr>
  </w:tbl>
  <w:p w14:paraId="47CCD31F" w14:textId="77777777" w:rsidR="00203768" w:rsidRPr="002A6FDA" w:rsidRDefault="00203768" w:rsidP="00203768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92DE9" w14:textId="77777777" w:rsidR="00DA7E20" w:rsidRDefault="00DA7E20">
      <w:r>
        <w:separator/>
      </w:r>
    </w:p>
  </w:footnote>
  <w:footnote w:type="continuationSeparator" w:id="0">
    <w:p w14:paraId="4F0B364C" w14:textId="77777777" w:rsidR="00DA7E20" w:rsidRDefault="00DA7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EE308" w14:textId="77777777" w:rsidR="00203768" w:rsidRPr="00203768" w:rsidRDefault="00203768" w:rsidP="00203768">
    <w:pPr>
      <w:pStyle w:val="Header"/>
    </w:pPr>
    <w:r>
      <w:t>CS/SE 2XB3: 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58C9D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3D3DCB"/>
    <w:multiLevelType w:val="hybridMultilevel"/>
    <w:tmpl w:val="989C08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694D77A8"/>
    <w:multiLevelType w:val="hybridMultilevel"/>
    <w:tmpl w:val="D1ECC1B2"/>
    <w:lvl w:ilvl="0" w:tplc="FD1CBC72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A1"/>
    <w:rsid w:val="001071C3"/>
    <w:rsid w:val="00155255"/>
    <w:rsid w:val="001D7DC5"/>
    <w:rsid w:val="00203768"/>
    <w:rsid w:val="002A6FDA"/>
    <w:rsid w:val="00361221"/>
    <w:rsid w:val="00370A4D"/>
    <w:rsid w:val="003B2F07"/>
    <w:rsid w:val="004266D5"/>
    <w:rsid w:val="00434BC7"/>
    <w:rsid w:val="00472781"/>
    <w:rsid w:val="00476A2F"/>
    <w:rsid w:val="004D42BB"/>
    <w:rsid w:val="00527B5C"/>
    <w:rsid w:val="0053679B"/>
    <w:rsid w:val="005A6D89"/>
    <w:rsid w:val="00797C7B"/>
    <w:rsid w:val="007F766F"/>
    <w:rsid w:val="008013ED"/>
    <w:rsid w:val="00810F5B"/>
    <w:rsid w:val="00842848"/>
    <w:rsid w:val="00857CFB"/>
    <w:rsid w:val="00862C60"/>
    <w:rsid w:val="008D414E"/>
    <w:rsid w:val="008E589B"/>
    <w:rsid w:val="00927B59"/>
    <w:rsid w:val="009F19E3"/>
    <w:rsid w:val="00AA44D2"/>
    <w:rsid w:val="00AF26B6"/>
    <w:rsid w:val="00B36BC4"/>
    <w:rsid w:val="00B6236C"/>
    <w:rsid w:val="00B651D3"/>
    <w:rsid w:val="00C42F92"/>
    <w:rsid w:val="00C6291B"/>
    <w:rsid w:val="00C862F6"/>
    <w:rsid w:val="00C94BEB"/>
    <w:rsid w:val="00CB42B9"/>
    <w:rsid w:val="00D1263A"/>
    <w:rsid w:val="00DA7E20"/>
    <w:rsid w:val="00DB7394"/>
    <w:rsid w:val="00E83240"/>
    <w:rsid w:val="00EB00A1"/>
    <w:rsid w:val="00F15879"/>
    <w:rsid w:val="00F24950"/>
    <w:rsid w:val="00F33362"/>
    <w:rsid w:val="00FE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0EFFA3"/>
  <w14:defaultImageDpi w14:val="300"/>
  <w15:chartTrackingRefBased/>
  <w15:docId w15:val="{1B259B08-0BBC-45B0-AD31-11B8578E1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yan\Desktop\2XB3\2BAirNot2B\Meeting_Minutes\2XB3_FinalProjectMeetingMinutes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2XB3_FinalProjectMeetingMinutesTemplate.dotx</Template>
  <TotalTime>53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Bryan Chiu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Bryan Chiu</cp:lastModifiedBy>
  <cp:revision>3</cp:revision>
  <cp:lastPrinted>2007-02-07T14:13:00Z</cp:lastPrinted>
  <dcterms:created xsi:type="dcterms:W3CDTF">2020-02-27T15:26:00Z</dcterms:created>
  <dcterms:modified xsi:type="dcterms:W3CDTF">2020-02-27T16:20:00Z</dcterms:modified>
  <cp:category>Rev 1.1;last template edit 3-5-05 gje</cp:category>
</cp:coreProperties>
</file>